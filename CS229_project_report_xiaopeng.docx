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E934F" w14:textId="258AFDDB" w:rsidR="003A2665" w:rsidRDefault="00F821F5" w:rsidP="009031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 xml:space="preserve">CS 229 Course Project </w:t>
      </w:r>
      <w:r w:rsidR="00B1366A">
        <w:rPr>
          <w:rFonts w:ascii="Times" w:hAnsi="Times" w:cs="Times"/>
          <w:sz w:val="46"/>
          <w:szCs w:val="46"/>
        </w:rPr>
        <w:t>Report</w:t>
      </w:r>
      <w:r w:rsidR="00D32F7B">
        <w:rPr>
          <w:rFonts w:ascii="Times" w:hAnsi="Times" w:cs="Times"/>
          <w:sz w:val="46"/>
          <w:szCs w:val="46"/>
        </w:rPr>
        <w:t xml:space="preserve">: </w:t>
      </w:r>
    </w:p>
    <w:p w14:paraId="7F562B2A" w14:textId="5CDC5275" w:rsidR="00D32F7B" w:rsidRDefault="007557F4" w:rsidP="0090312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 xml:space="preserve">Comparative study of SVM and </w:t>
      </w:r>
      <w:r w:rsidR="00760260">
        <w:rPr>
          <w:rFonts w:ascii="Times" w:hAnsi="Times" w:cs="Times"/>
          <w:sz w:val="46"/>
          <w:szCs w:val="46"/>
        </w:rPr>
        <w:t>A</w:t>
      </w:r>
      <w:bookmarkStart w:id="0" w:name="_GoBack"/>
      <w:bookmarkEnd w:id="0"/>
      <w:r>
        <w:rPr>
          <w:rFonts w:ascii="Times" w:hAnsi="Times" w:cs="Times"/>
          <w:sz w:val="46"/>
          <w:szCs w:val="46"/>
        </w:rPr>
        <w:t>NN in f</w:t>
      </w:r>
      <w:r w:rsidR="001A4D74">
        <w:rPr>
          <w:rFonts w:ascii="Times" w:hAnsi="Times" w:cs="Times"/>
          <w:sz w:val="46"/>
          <w:szCs w:val="46"/>
        </w:rPr>
        <w:t>ace</w:t>
      </w:r>
      <w:r w:rsidR="00F821F5">
        <w:rPr>
          <w:rFonts w:ascii="Times" w:hAnsi="Times" w:cs="Times"/>
          <w:sz w:val="46"/>
          <w:szCs w:val="46"/>
        </w:rPr>
        <w:t xml:space="preserve"> recognition</w:t>
      </w:r>
    </w:p>
    <w:p w14:paraId="27C2F8FF" w14:textId="77777777" w:rsidR="00D32F7B" w:rsidRDefault="003A2665" w:rsidP="0090312E">
      <w:pPr>
        <w:jc w:val="both"/>
      </w:pPr>
      <w:r>
        <w:t>NAME:</w:t>
      </w:r>
      <w:r>
        <w:tab/>
      </w:r>
      <w:r w:rsidR="006B53AC">
        <w:t xml:space="preserve"> XIAOPENG XU</w:t>
      </w:r>
      <w:r w:rsidR="006B53AC">
        <w:tab/>
      </w:r>
      <w:r>
        <w:tab/>
      </w:r>
      <w:r>
        <w:tab/>
        <w:t xml:space="preserve">KAUST </w:t>
      </w:r>
      <w:r w:rsidR="00D32F7B">
        <w:t>ID:</w:t>
      </w:r>
      <w:r w:rsidR="006B53AC">
        <w:t xml:space="preserve"> 129052</w:t>
      </w:r>
    </w:p>
    <w:p w14:paraId="7DD72985" w14:textId="77777777" w:rsidR="00D32F7B" w:rsidRDefault="00D32F7B" w:rsidP="0090312E">
      <w:pPr>
        <w:jc w:val="both"/>
      </w:pPr>
      <w:r w:rsidRPr="003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57750" wp14:editId="1BFF3366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486400" cy="0"/>
                <wp:effectExtent l="76200" t="762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6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" strokecolor="#4f81bd [3204]" strokeweight="2pt">
                <v:shadow on="t" type="perspective" opacity="9830f" origin=",.5" offset="0,0" matrix=",1"/>
              </v:line>
            </w:pict>
          </mc:Fallback>
        </mc:AlternateContent>
      </w:r>
    </w:p>
    <w:p w14:paraId="4260E02F" w14:textId="77777777" w:rsidR="00D32F7B" w:rsidRDefault="00D32F7B" w:rsidP="0090312E">
      <w:pPr>
        <w:jc w:val="both"/>
      </w:pPr>
    </w:p>
    <w:p w14:paraId="19853123" w14:textId="77777777" w:rsidR="00BA5EE1" w:rsidRPr="00B43E8E" w:rsidRDefault="00924514" w:rsidP="00FF2FF4">
      <w:pPr>
        <w:pStyle w:val="Heading1"/>
        <w:rPr>
          <w:bCs w:val="0"/>
        </w:rPr>
      </w:pPr>
      <w:r w:rsidRPr="00B43E8E">
        <w:rPr>
          <w:bCs w:val="0"/>
        </w:rPr>
        <w:t>Abstract:</w:t>
      </w:r>
    </w:p>
    <w:p w14:paraId="224F286E" w14:textId="1E8BB2A0" w:rsidR="00FE4A75" w:rsidRPr="000A2FB5" w:rsidRDefault="00B5010B" w:rsidP="000A2FB5">
      <w:pPr>
        <w:ind w:firstLine="284"/>
        <w:jc w:val="both"/>
        <w:rPr>
          <w:rFonts w:ascii="Times" w:hAnsi="Times" w:cs="Times"/>
          <w:szCs w:val="26"/>
        </w:rPr>
      </w:pPr>
      <w:r w:rsidRPr="000A2FB5">
        <w:rPr>
          <w:rFonts w:ascii="Times" w:hAnsi="Times" w:cs="Times"/>
          <w:szCs w:val="26"/>
        </w:rPr>
        <w:t xml:space="preserve">Face </w:t>
      </w:r>
      <w:r w:rsidR="0090312E" w:rsidRPr="000A2FB5">
        <w:rPr>
          <w:rFonts w:ascii="Times" w:hAnsi="Times" w:cs="Times"/>
          <w:szCs w:val="26"/>
        </w:rPr>
        <w:t>perception</w:t>
      </w:r>
      <w:r w:rsidRPr="000A2FB5">
        <w:rPr>
          <w:rFonts w:ascii="Times" w:hAnsi="Times" w:cs="Times"/>
          <w:szCs w:val="26"/>
        </w:rPr>
        <w:t xml:space="preserve"> is a very important componen</w:t>
      </w:r>
      <w:r w:rsidR="000A2FB5" w:rsidRPr="000A2FB5">
        <w:rPr>
          <w:rFonts w:ascii="Times" w:hAnsi="Times" w:cs="Times"/>
          <w:szCs w:val="26"/>
        </w:rPr>
        <w:t xml:space="preserve">t of human cognition. Faces are </w:t>
      </w:r>
      <w:r w:rsidRPr="000A2FB5">
        <w:rPr>
          <w:rFonts w:ascii="Times" w:hAnsi="Times" w:cs="Times"/>
          <w:szCs w:val="26"/>
        </w:rPr>
        <w:t>rich in information about individual identity.</w:t>
      </w:r>
      <w:r w:rsidR="000A2FB5" w:rsidRPr="000A2FB5">
        <w:rPr>
          <w:rFonts w:ascii="Times" w:hAnsi="Times" w:cs="Times"/>
          <w:szCs w:val="26"/>
        </w:rPr>
        <w:t xml:space="preserve"> D</w:t>
      </w:r>
      <w:r w:rsidR="00FE4A75" w:rsidRPr="000A2FB5">
        <w:rPr>
          <w:rFonts w:ascii="Times" w:hAnsi="Times" w:cs="Times"/>
          <w:szCs w:val="26"/>
        </w:rPr>
        <w:t xml:space="preserve">uring the past decades, face recognition </w:t>
      </w:r>
      <w:r w:rsidRPr="000A2FB5">
        <w:rPr>
          <w:rFonts w:ascii="Times" w:hAnsi="Times" w:cs="Times"/>
          <w:szCs w:val="26"/>
        </w:rPr>
        <w:t>was</w:t>
      </w:r>
      <w:r w:rsidR="00FE4A75" w:rsidRPr="000A2FB5">
        <w:rPr>
          <w:rFonts w:ascii="Times" w:hAnsi="Times" w:cs="Times"/>
          <w:szCs w:val="26"/>
        </w:rPr>
        <w:t xml:space="preserve"> </w:t>
      </w:r>
      <w:r w:rsidRPr="000A2FB5">
        <w:rPr>
          <w:rFonts w:ascii="Times" w:hAnsi="Times" w:cs="Times"/>
          <w:szCs w:val="26"/>
        </w:rPr>
        <w:t>also</w:t>
      </w:r>
      <w:r w:rsidR="00FE4A75" w:rsidRPr="000A2FB5">
        <w:rPr>
          <w:rFonts w:ascii="Times" w:hAnsi="Times" w:cs="Times"/>
          <w:szCs w:val="26"/>
        </w:rPr>
        <w:t xml:space="preserve"> one of the most important and successful </w:t>
      </w:r>
      <w:r w:rsidR="00772115" w:rsidRPr="000A2FB5">
        <w:rPr>
          <w:rFonts w:ascii="Times" w:hAnsi="Times" w:cs="Times"/>
          <w:szCs w:val="26"/>
        </w:rPr>
        <w:t>applications</w:t>
      </w:r>
      <w:r w:rsidR="00FE4A75" w:rsidRPr="000A2FB5">
        <w:rPr>
          <w:rFonts w:ascii="Times" w:hAnsi="Times" w:cs="Times"/>
          <w:szCs w:val="26"/>
        </w:rPr>
        <w:t xml:space="preserve"> of machine learning and computer</w:t>
      </w:r>
      <w:r w:rsidR="00772115" w:rsidRPr="000A2FB5">
        <w:rPr>
          <w:rFonts w:ascii="Times" w:hAnsi="Times" w:cs="Times"/>
          <w:szCs w:val="26"/>
        </w:rPr>
        <w:t xml:space="preserve"> </w:t>
      </w:r>
      <w:r w:rsidR="00FE4A75" w:rsidRPr="000A2FB5">
        <w:rPr>
          <w:rFonts w:ascii="Times" w:hAnsi="Times" w:cs="Times"/>
          <w:szCs w:val="26"/>
        </w:rPr>
        <w:t xml:space="preserve">vision. </w:t>
      </w:r>
      <w:r w:rsidR="00772115" w:rsidRPr="000A2FB5">
        <w:rPr>
          <w:rFonts w:ascii="Times" w:hAnsi="Times" w:cs="Times"/>
          <w:szCs w:val="26"/>
        </w:rPr>
        <w:t xml:space="preserve">The basic procedure of face recognition contains two steps. The first step is feature extraction, for instance </w:t>
      </w:r>
      <w:r w:rsidR="0080767B" w:rsidRPr="000A2FB5">
        <w:rPr>
          <w:rFonts w:ascii="Times" w:hAnsi="Times" w:cs="Times"/>
          <w:szCs w:val="26"/>
        </w:rPr>
        <w:t>Principal Component Analysis (</w:t>
      </w:r>
      <w:r w:rsidR="00772115" w:rsidRPr="000A2FB5">
        <w:rPr>
          <w:rFonts w:ascii="Times" w:hAnsi="Times" w:cs="Times"/>
          <w:szCs w:val="26"/>
        </w:rPr>
        <w:t>PCA</w:t>
      </w:r>
      <w:r w:rsidR="0080767B" w:rsidRPr="000A2FB5">
        <w:rPr>
          <w:rFonts w:ascii="Times" w:hAnsi="Times" w:cs="Times"/>
          <w:szCs w:val="26"/>
        </w:rPr>
        <w:t>)</w:t>
      </w:r>
      <w:r w:rsidR="00772115" w:rsidRPr="000A2FB5">
        <w:rPr>
          <w:rFonts w:ascii="Times" w:hAnsi="Times" w:cs="Times"/>
          <w:szCs w:val="26"/>
        </w:rPr>
        <w:t xml:space="preserve">, </w:t>
      </w:r>
      <w:r w:rsidR="0080767B" w:rsidRPr="000A2FB5">
        <w:rPr>
          <w:rFonts w:ascii="Times" w:hAnsi="Times" w:cs="Times"/>
          <w:szCs w:val="26"/>
        </w:rPr>
        <w:t>Linear Discriminant Analysis (</w:t>
      </w:r>
      <w:r w:rsidR="00772115" w:rsidRPr="000A2FB5">
        <w:rPr>
          <w:rFonts w:ascii="Times" w:hAnsi="Times" w:cs="Times"/>
          <w:szCs w:val="26"/>
        </w:rPr>
        <w:t>LDA</w:t>
      </w:r>
      <w:r w:rsidR="0080767B" w:rsidRPr="000A2FB5">
        <w:rPr>
          <w:rFonts w:ascii="Times" w:hAnsi="Times" w:cs="Times"/>
          <w:szCs w:val="26"/>
        </w:rPr>
        <w:t>)</w:t>
      </w:r>
      <w:r w:rsidR="00772115" w:rsidRPr="000A2FB5">
        <w:rPr>
          <w:rFonts w:ascii="Times" w:hAnsi="Times" w:cs="Times"/>
          <w:szCs w:val="26"/>
        </w:rPr>
        <w:t xml:space="preserve">, </w:t>
      </w:r>
      <w:r w:rsidR="0080767B" w:rsidRPr="000A2FB5">
        <w:rPr>
          <w:rFonts w:ascii="Times" w:hAnsi="Times" w:cs="Times"/>
          <w:szCs w:val="26"/>
        </w:rPr>
        <w:t>Independent Components Analysis (</w:t>
      </w:r>
      <w:r w:rsidR="00772115" w:rsidRPr="000A2FB5">
        <w:rPr>
          <w:rFonts w:ascii="Times" w:hAnsi="Times" w:cs="Times"/>
          <w:szCs w:val="26"/>
        </w:rPr>
        <w:t>ICA</w:t>
      </w:r>
      <w:r w:rsidR="0080767B" w:rsidRPr="000A2FB5">
        <w:rPr>
          <w:rFonts w:ascii="Times" w:hAnsi="Times" w:cs="Times"/>
          <w:szCs w:val="26"/>
        </w:rPr>
        <w:t>)</w:t>
      </w:r>
      <w:r w:rsidR="00772115" w:rsidRPr="000A2FB5">
        <w:rPr>
          <w:rFonts w:ascii="Times" w:hAnsi="Times" w:cs="Times"/>
          <w:szCs w:val="26"/>
        </w:rPr>
        <w:t xml:space="preserve">, and other methods. The second step is classification, such as Artificial Neuron Network (ANN), </w:t>
      </w:r>
      <w:r w:rsidR="0080767B" w:rsidRPr="000A2FB5">
        <w:rPr>
          <w:rFonts w:ascii="Times" w:hAnsi="Times" w:cs="Times"/>
          <w:szCs w:val="26"/>
        </w:rPr>
        <w:t>Support Vector Machine (</w:t>
      </w:r>
      <w:r w:rsidR="00772115" w:rsidRPr="000A2FB5">
        <w:rPr>
          <w:rFonts w:ascii="Times" w:hAnsi="Times" w:cs="Times"/>
          <w:szCs w:val="26"/>
        </w:rPr>
        <w:t>SVM</w:t>
      </w:r>
      <w:r w:rsidR="0080767B" w:rsidRPr="000A2FB5">
        <w:rPr>
          <w:rFonts w:ascii="Times" w:hAnsi="Times" w:cs="Times"/>
          <w:szCs w:val="26"/>
        </w:rPr>
        <w:t>)</w:t>
      </w:r>
      <w:r w:rsidR="00772115" w:rsidRPr="000A2FB5">
        <w:rPr>
          <w:rFonts w:ascii="Times" w:hAnsi="Times" w:cs="Times"/>
          <w:szCs w:val="26"/>
        </w:rPr>
        <w:t>, Nearest Neighbor (NN)</w:t>
      </w:r>
      <w:r w:rsidR="0080767B" w:rsidRPr="000A2FB5">
        <w:rPr>
          <w:rFonts w:ascii="Times" w:hAnsi="Times" w:cs="Times"/>
          <w:szCs w:val="26"/>
        </w:rPr>
        <w:t>, and others</w:t>
      </w:r>
      <w:r w:rsidR="00772115" w:rsidRPr="000A2FB5">
        <w:rPr>
          <w:rFonts w:ascii="Times" w:hAnsi="Times" w:cs="Times"/>
          <w:szCs w:val="26"/>
        </w:rPr>
        <w:t xml:space="preserve">. </w:t>
      </w:r>
    </w:p>
    <w:p w14:paraId="25BAB8D3" w14:textId="70507498" w:rsidR="00924514" w:rsidRPr="000A2FB5" w:rsidRDefault="0080767B" w:rsidP="000A2FB5">
      <w:pPr>
        <w:ind w:firstLine="284"/>
        <w:jc w:val="both"/>
        <w:rPr>
          <w:rFonts w:ascii="Times" w:hAnsi="Times" w:cs="Times"/>
          <w:szCs w:val="26"/>
        </w:rPr>
      </w:pPr>
      <w:r w:rsidRPr="000A2FB5">
        <w:rPr>
          <w:rFonts w:ascii="Times" w:hAnsi="Times" w:cs="Times"/>
          <w:szCs w:val="26"/>
        </w:rPr>
        <w:t>ANN</w:t>
      </w:r>
      <w:r w:rsidR="007557F4" w:rsidRPr="000A2FB5">
        <w:rPr>
          <w:rFonts w:ascii="Times" w:hAnsi="Times" w:cs="Times"/>
          <w:szCs w:val="26"/>
        </w:rPr>
        <w:t xml:space="preserve"> and </w:t>
      </w:r>
      <w:r w:rsidRPr="000A2FB5">
        <w:rPr>
          <w:rFonts w:ascii="Times" w:hAnsi="Times" w:cs="Times"/>
          <w:szCs w:val="26"/>
        </w:rPr>
        <w:t>SVM</w:t>
      </w:r>
      <w:r w:rsidR="007557F4" w:rsidRPr="000A2FB5">
        <w:rPr>
          <w:rFonts w:ascii="Times" w:hAnsi="Times" w:cs="Times"/>
          <w:szCs w:val="26"/>
        </w:rPr>
        <w:t xml:space="preserve"> are two very popular machine-learning techniques that are widely used in many fields. In my study, I want to </w:t>
      </w:r>
      <w:r w:rsidRPr="000A2FB5">
        <w:rPr>
          <w:rFonts w:ascii="Times" w:hAnsi="Times" w:cs="Times"/>
          <w:szCs w:val="26"/>
        </w:rPr>
        <w:t>try on</w:t>
      </w:r>
      <w:r w:rsidR="007557F4" w:rsidRPr="000A2FB5">
        <w:rPr>
          <w:rFonts w:ascii="Times" w:hAnsi="Times" w:cs="Times"/>
          <w:szCs w:val="26"/>
        </w:rPr>
        <w:t xml:space="preserve"> NN and SVM in facial recognition with two different feature </w:t>
      </w:r>
      <w:r w:rsidR="001510CA" w:rsidRPr="000A2FB5">
        <w:rPr>
          <w:rFonts w:ascii="Times" w:hAnsi="Times" w:cs="Times"/>
          <w:szCs w:val="26"/>
        </w:rPr>
        <w:t>selection methods including PCA</w:t>
      </w:r>
      <w:r w:rsidR="007557F4" w:rsidRPr="000A2FB5">
        <w:rPr>
          <w:rFonts w:ascii="Times" w:hAnsi="Times" w:cs="Times"/>
          <w:szCs w:val="26"/>
        </w:rPr>
        <w:t xml:space="preserve"> </w:t>
      </w:r>
      <w:r w:rsidR="001510CA" w:rsidRPr="000A2FB5">
        <w:rPr>
          <w:rFonts w:ascii="Times" w:hAnsi="Times" w:cs="Times"/>
          <w:szCs w:val="26"/>
        </w:rPr>
        <w:t xml:space="preserve">and </w:t>
      </w:r>
      <w:r w:rsidR="007557F4" w:rsidRPr="000A2FB5">
        <w:rPr>
          <w:rFonts w:ascii="Times" w:hAnsi="Times" w:cs="Times"/>
          <w:szCs w:val="26"/>
        </w:rPr>
        <w:t>ICA.</w:t>
      </w:r>
      <w:r w:rsidR="0046723B" w:rsidRPr="000A2FB5">
        <w:rPr>
          <w:rFonts w:ascii="Times" w:hAnsi="Times" w:cs="Times"/>
          <w:szCs w:val="26"/>
        </w:rPr>
        <w:t xml:space="preserve"> I’ll use Yalefaces_A dataset as my dataset to compare the algorithms. The database contains 165 GIF images of 15 subjects (subject01, subject02, etc.).  There are 11 im</w:t>
      </w:r>
      <w:r w:rsidR="00F37F50" w:rsidRPr="000A2FB5">
        <w:rPr>
          <w:rFonts w:ascii="Times" w:hAnsi="Times" w:cs="Times"/>
          <w:szCs w:val="26"/>
        </w:rPr>
        <w:t>ages per subject, one</w:t>
      </w:r>
      <w:r w:rsidR="0046723B" w:rsidRPr="000A2FB5">
        <w:rPr>
          <w:rFonts w:ascii="Times" w:hAnsi="Times" w:cs="Times"/>
          <w:szCs w:val="26"/>
        </w:rPr>
        <w:t xml:space="preserve"> for each of the following facial expressions or configurations: center-light, w/glasses, happy, left-light, w/no glasses, normal, right-light, sad, sleepy, surprised, and wink.</w:t>
      </w:r>
    </w:p>
    <w:p w14:paraId="4A00BA52" w14:textId="3CDA096E" w:rsidR="00924514" w:rsidRDefault="0046723B" w:rsidP="000A2FB5">
      <w:pPr>
        <w:ind w:firstLine="284"/>
        <w:jc w:val="both"/>
        <w:rPr>
          <w:rFonts w:ascii="Times" w:hAnsi="Times" w:cs="Times"/>
          <w:bCs/>
          <w:szCs w:val="26"/>
        </w:rPr>
      </w:pPr>
      <w:r w:rsidRPr="000A2FB5">
        <w:rPr>
          <w:rFonts w:ascii="Times" w:hAnsi="Times" w:cs="Times"/>
          <w:bCs/>
          <w:szCs w:val="26"/>
        </w:rPr>
        <w:t xml:space="preserve">In this project, I want to </w:t>
      </w:r>
      <w:r w:rsidR="00F37F50" w:rsidRPr="000A2FB5">
        <w:rPr>
          <w:rFonts w:ascii="Times" w:hAnsi="Times" w:cs="Times"/>
          <w:bCs/>
          <w:szCs w:val="26"/>
        </w:rPr>
        <w:t>use</w:t>
      </w:r>
      <w:r w:rsidRPr="000A2FB5">
        <w:rPr>
          <w:rFonts w:ascii="Times" w:hAnsi="Times" w:cs="Times"/>
          <w:bCs/>
          <w:szCs w:val="26"/>
        </w:rPr>
        <w:t xml:space="preserve"> the</w:t>
      </w:r>
      <w:r w:rsidR="00F37F50" w:rsidRPr="000A2FB5">
        <w:rPr>
          <w:rFonts w:ascii="Times" w:hAnsi="Times" w:cs="Times"/>
          <w:bCs/>
          <w:szCs w:val="26"/>
        </w:rPr>
        <w:t>se</w:t>
      </w:r>
      <w:r w:rsidRPr="000A2FB5">
        <w:rPr>
          <w:rFonts w:ascii="Times" w:hAnsi="Times" w:cs="Times"/>
          <w:bCs/>
          <w:szCs w:val="26"/>
        </w:rPr>
        <w:t xml:space="preserve"> two most popular </w:t>
      </w:r>
      <w:r w:rsidR="00F37F50" w:rsidRPr="000A2FB5">
        <w:rPr>
          <w:rFonts w:ascii="Times" w:hAnsi="Times" w:cs="Times"/>
          <w:bCs/>
          <w:szCs w:val="26"/>
        </w:rPr>
        <w:t>machine-learning</w:t>
      </w:r>
      <w:r w:rsidRPr="000A2FB5">
        <w:rPr>
          <w:rFonts w:ascii="Times" w:hAnsi="Times" w:cs="Times"/>
          <w:bCs/>
          <w:szCs w:val="26"/>
        </w:rPr>
        <w:t xml:space="preserve"> algorithms </w:t>
      </w:r>
      <w:r w:rsidR="00F37F50" w:rsidRPr="000A2FB5">
        <w:rPr>
          <w:rFonts w:ascii="Times" w:hAnsi="Times" w:cs="Times"/>
          <w:bCs/>
          <w:szCs w:val="26"/>
        </w:rPr>
        <w:t>(</w:t>
      </w:r>
      <w:r w:rsidRPr="000A2FB5">
        <w:rPr>
          <w:rFonts w:ascii="Times" w:hAnsi="Times" w:cs="Times"/>
          <w:bCs/>
          <w:szCs w:val="26"/>
        </w:rPr>
        <w:t>ANN and SVM</w:t>
      </w:r>
      <w:r w:rsidR="00F37F50" w:rsidRPr="000A2FB5">
        <w:rPr>
          <w:rFonts w:ascii="Times" w:hAnsi="Times" w:cs="Times"/>
          <w:bCs/>
          <w:szCs w:val="26"/>
        </w:rPr>
        <w:t>)</w:t>
      </w:r>
      <w:r w:rsidRPr="000A2FB5">
        <w:rPr>
          <w:rFonts w:ascii="Times" w:hAnsi="Times" w:cs="Times"/>
          <w:bCs/>
          <w:szCs w:val="26"/>
        </w:rPr>
        <w:t xml:space="preserve"> to do some near research works. I aimed at acquiring the</w:t>
      </w:r>
      <w:r w:rsidR="00F37F50" w:rsidRPr="000A2FB5">
        <w:rPr>
          <w:rFonts w:ascii="Times" w:hAnsi="Times" w:cs="Times"/>
          <w:bCs/>
          <w:szCs w:val="26"/>
        </w:rPr>
        <w:t>se two algorithms, which can be used in my future research. Also, I want to learn the techniques in facial recognition such that I am able to real research in this field.</w:t>
      </w:r>
    </w:p>
    <w:p w14:paraId="6752F658" w14:textId="3A387183" w:rsidR="00FF2FF4" w:rsidRDefault="00FF2FF4" w:rsidP="00FF2FF4">
      <w:pPr>
        <w:pStyle w:val="Heading1"/>
      </w:pPr>
      <w:r>
        <w:t>Introduction</w:t>
      </w:r>
    </w:p>
    <w:p w14:paraId="74C17A16" w14:textId="3F294797" w:rsidR="00FF2FF4" w:rsidRDefault="00617AAB" w:rsidP="000A2FB5">
      <w:pPr>
        <w:ind w:firstLine="284"/>
        <w:jc w:val="both"/>
        <w:rPr>
          <w:rFonts w:ascii="Times" w:hAnsi="Times" w:cs="Times"/>
          <w:bCs/>
          <w:szCs w:val="26"/>
        </w:rPr>
      </w:pPr>
      <w:r>
        <w:rPr>
          <w:rFonts w:ascii="Times" w:hAnsi="Times" w:cs="Times"/>
          <w:bCs/>
          <w:szCs w:val="26"/>
        </w:rPr>
        <w:t>About face recognition and difficulty</w:t>
      </w:r>
    </w:p>
    <w:p w14:paraId="75D9CA0D" w14:textId="4699F270" w:rsidR="00617AAB" w:rsidRDefault="00617AAB" w:rsidP="000A2FB5">
      <w:pPr>
        <w:ind w:firstLine="284"/>
        <w:jc w:val="both"/>
        <w:rPr>
          <w:rFonts w:ascii="Times" w:hAnsi="Times" w:cs="Times"/>
          <w:bCs/>
          <w:szCs w:val="26"/>
        </w:rPr>
      </w:pPr>
      <w:r>
        <w:rPr>
          <w:rFonts w:ascii="Times" w:hAnsi="Times" w:cs="Times"/>
          <w:bCs/>
          <w:szCs w:val="26"/>
        </w:rPr>
        <w:t>Traditional methods feature selection and classification, sometimes preprocessing</w:t>
      </w:r>
    </w:p>
    <w:p w14:paraId="3E9A9D1E" w14:textId="7F37CBB0" w:rsidR="00617AAB" w:rsidRDefault="00617AAB" w:rsidP="00617AAB">
      <w:pPr>
        <w:ind w:firstLine="284"/>
        <w:jc w:val="both"/>
        <w:rPr>
          <w:rFonts w:ascii="Times" w:hAnsi="Times" w:cs="Times"/>
          <w:bCs/>
          <w:szCs w:val="26"/>
        </w:rPr>
      </w:pPr>
      <w:r>
        <w:rPr>
          <w:rFonts w:ascii="Times" w:hAnsi="Times" w:cs="Times"/>
          <w:bCs/>
          <w:szCs w:val="26"/>
        </w:rPr>
        <w:t>What I did in this project.</w:t>
      </w:r>
    </w:p>
    <w:p w14:paraId="31F9EA57" w14:textId="2580B444" w:rsidR="00FF2FF4" w:rsidRPr="00FF2FF4" w:rsidRDefault="00FF2FF4" w:rsidP="00FF2FF4">
      <w:pPr>
        <w:pStyle w:val="Heading1"/>
      </w:pPr>
      <w:r>
        <w:t>Feature Selection Using PCA and ICA</w:t>
      </w:r>
    </w:p>
    <w:p w14:paraId="61EF3CBC" w14:textId="77683BF7" w:rsidR="00FF2FF4" w:rsidRDefault="00F256DF" w:rsidP="000A2FB5">
      <w:pPr>
        <w:ind w:firstLine="284"/>
        <w:jc w:val="both"/>
        <w:rPr>
          <w:rFonts w:ascii="Times" w:hAnsi="Times" w:cs="Times"/>
          <w:bCs/>
          <w:szCs w:val="26"/>
        </w:rPr>
      </w:pPr>
      <w:r>
        <w:rPr>
          <w:rFonts w:ascii="Times" w:hAnsi="Times" w:cs="Times"/>
          <w:bCs/>
          <w:szCs w:val="26"/>
        </w:rPr>
        <w:t>What is PCA, what the do using PCA</w:t>
      </w:r>
    </w:p>
    <w:p w14:paraId="7E0DEDC9" w14:textId="43A8CEA6" w:rsidR="00F256DF" w:rsidRDefault="00F256DF" w:rsidP="000A2FB5">
      <w:pPr>
        <w:ind w:firstLine="284"/>
        <w:jc w:val="both"/>
        <w:rPr>
          <w:rFonts w:ascii="Times" w:hAnsi="Times" w:cs="Times"/>
          <w:bCs/>
          <w:szCs w:val="26"/>
        </w:rPr>
      </w:pPr>
      <w:r>
        <w:rPr>
          <w:rFonts w:ascii="Times" w:hAnsi="Times" w:cs="Times"/>
          <w:bCs/>
          <w:szCs w:val="26"/>
        </w:rPr>
        <w:t>What is ICA, what the do using ICA</w:t>
      </w:r>
    </w:p>
    <w:p w14:paraId="1D12FC0A" w14:textId="4342B81A" w:rsidR="00FF2FF4" w:rsidRDefault="00FF2FF4" w:rsidP="00FF2FF4">
      <w:pPr>
        <w:pStyle w:val="Heading1"/>
      </w:pPr>
      <w:r>
        <w:lastRenderedPageBreak/>
        <w:t>Classification Using SVM and ANN</w:t>
      </w:r>
    </w:p>
    <w:p w14:paraId="719DA0DF" w14:textId="321355EA" w:rsidR="00FF2FF4" w:rsidRDefault="00F256DF" w:rsidP="00FF2FF4">
      <w:r>
        <w:t xml:space="preserve">Basics about SVM, why need improvements. Different ways of SVM: One versus </w:t>
      </w:r>
      <w:r w:rsidR="0017313F">
        <w:t>all strategy, Pairwise-strategy</w:t>
      </w:r>
      <w:r>
        <w:t xml:space="preserve">, </w:t>
      </w:r>
      <w:r w:rsidR="00DD5E7E">
        <w:t>Bayesian SVM.</w:t>
      </w:r>
    </w:p>
    <w:p w14:paraId="6FCB11B8" w14:textId="5D00D90F" w:rsidR="00FF2FF4" w:rsidRDefault="00FF2FF4" w:rsidP="00FF2FF4">
      <w:pPr>
        <w:pStyle w:val="Heading1"/>
      </w:pPr>
      <w:r>
        <w:t>Experiments</w:t>
      </w:r>
    </w:p>
    <w:p w14:paraId="04940DFD" w14:textId="77201E7E" w:rsidR="00FF2FF4" w:rsidRDefault="006241C5" w:rsidP="00FF2FF4">
      <w:r>
        <w:t>Yaleface_A dataset.</w:t>
      </w:r>
    </w:p>
    <w:p w14:paraId="7F408A3C" w14:textId="77777777" w:rsidR="00B1366A" w:rsidRDefault="00B1366A" w:rsidP="00FF2FF4"/>
    <w:p w14:paraId="04A0CBD9" w14:textId="77777777" w:rsidR="006426D9" w:rsidRDefault="006426D9" w:rsidP="006426D9">
      <w:r>
        <w:t>PCA</w:t>
      </w:r>
    </w:p>
    <w:p w14:paraId="1565FCD2" w14:textId="77777777" w:rsidR="006426D9" w:rsidRDefault="006426D9" w:rsidP="00FF2FF4"/>
    <w:p w14:paraId="14C8AF71" w14:textId="71FF4E77" w:rsidR="00B1366A" w:rsidRDefault="00B1366A" w:rsidP="00FF2FF4">
      <w:r>
        <w:t>PCA with ICA</w:t>
      </w:r>
    </w:p>
    <w:p w14:paraId="4116F7CA" w14:textId="598F988A" w:rsidR="00B1366A" w:rsidRDefault="00B1366A" w:rsidP="00CF6740"/>
    <w:p w14:paraId="5CE3736B" w14:textId="77777777" w:rsidR="00A7717A" w:rsidRDefault="00A7717A" w:rsidP="00B1366A"/>
    <w:p w14:paraId="57D96B6F" w14:textId="3D9117A0" w:rsidR="000C718C" w:rsidRDefault="000C718C" w:rsidP="00FF2FF4"/>
    <w:p w14:paraId="16763EBB" w14:textId="603B39CC" w:rsidR="00FF2FF4" w:rsidRDefault="00FF2FF4" w:rsidP="00FF2FF4">
      <w:pPr>
        <w:pStyle w:val="Heading1"/>
      </w:pPr>
      <w:r>
        <w:t>Discussion</w:t>
      </w:r>
      <w:r w:rsidR="00B43E8E">
        <w:softHyphen/>
      </w:r>
    </w:p>
    <w:p w14:paraId="47318CA3" w14:textId="77777777" w:rsidR="00FF2FF4" w:rsidRPr="00FF2FF4" w:rsidRDefault="00FF2FF4" w:rsidP="00FF2FF4"/>
    <w:p w14:paraId="5B9FD09D" w14:textId="77777777" w:rsidR="00FF2FF4" w:rsidRPr="000A2FB5" w:rsidRDefault="00FF2FF4" w:rsidP="000A2FB5">
      <w:pPr>
        <w:ind w:firstLine="284"/>
        <w:jc w:val="both"/>
        <w:rPr>
          <w:rFonts w:ascii="Times" w:hAnsi="Times" w:cs="Times"/>
          <w:bCs/>
          <w:szCs w:val="26"/>
        </w:rPr>
      </w:pPr>
    </w:p>
    <w:p w14:paraId="18F8B6FB" w14:textId="77777777" w:rsidR="00924514" w:rsidRPr="00B43E8E" w:rsidRDefault="00924514" w:rsidP="00B43E8E">
      <w:pPr>
        <w:pStyle w:val="Heading1"/>
        <w:rPr>
          <w:bCs w:val="0"/>
        </w:rPr>
      </w:pPr>
      <w:r w:rsidRPr="00B43E8E">
        <w:rPr>
          <w:bCs w:val="0"/>
        </w:rPr>
        <w:t>Reference:</w:t>
      </w:r>
    </w:p>
    <w:p w14:paraId="189070D6" w14:textId="109E69C5" w:rsidR="00924514" w:rsidRPr="000A2FB5" w:rsidRDefault="00924514" w:rsidP="000A2FB5">
      <w:pPr>
        <w:pStyle w:val="NormalWeb"/>
        <w:spacing w:before="0" w:beforeAutospacing="0" w:after="0" w:afterAutospacing="0"/>
        <w:ind w:left="284" w:hanging="284"/>
        <w:rPr>
          <w:rStyle w:val="Strong"/>
          <w:b w:val="0"/>
          <w:bCs w:val="0"/>
        </w:rPr>
      </w:pPr>
    </w:p>
    <w:sectPr w:rsidR="00924514" w:rsidRPr="000A2FB5" w:rsidSect="003E2621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7ADC6" w14:textId="77777777" w:rsidR="00760260" w:rsidRDefault="00760260" w:rsidP="003E2621">
      <w:r>
        <w:separator/>
      </w:r>
    </w:p>
  </w:endnote>
  <w:endnote w:type="continuationSeparator" w:id="0">
    <w:p w14:paraId="556B5F4A" w14:textId="77777777" w:rsidR="00760260" w:rsidRDefault="00760260" w:rsidP="003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5FF2" w14:textId="77777777" w:rsidR="00760260" w:rsidRDefault="00760260">
    <w:pPr>
      <w:pStyle w:val="Footer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BA8D" w14:textId="77777777" w:rsidR="00760260" w:rsidRDefault="00760260">
    <w:pPr>
      <w:pStyle w:val="Footer"/>
    </w:pPr>
    <w:r>
      <w:t>XIAOPENG XU</w:t>
    </w:r>
    <w:r>
      <w:tab/>
      <w:t>129052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5/9/14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382EF" w14:textId="77777777" w:rsidR="00760260" w:rsidRDefault="00760260" w:rsidP="003E2621">
      <w:r>
        <w:separator/>
      </w:r>
    </w:p>
  </w:footnote>
  <w:footnote w:type="continuationSeparator" w:id="0">
    <w:p w14:paraId="5C56EB87" w14:textId="77777777" w:rsidR="00760260" w:rsidRDefault="00760260" w:rsidP="003E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760260" w14:paraId="6288D6D7" w14:textId="77777777" w:rsidTr="006B53AC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3AFC1A0A" w14:textId="77777777" w:rsidR="00760260" w:rsidRPr="00DD38F9" w:rsidRDefault="00760260" w:rsidP="00B566AD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placeholder>
                <w:docPart w:val="BF01F537F18424419152F41FF002503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CS229 Course Project proposal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47FB67D" w14:textId="77777777" w:rsidR="00760260" w:rsidRDefault="00760260" w:rsidP="006B53AC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F92953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36A6D2A5" w14:textId="77777777" w:rsidR="00760260" w:rsidRDefault="007602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6CBD"/>
    <w:multiLevelType w:val="hybridMultilevel"/>
    <w:tmpl w:val="DA6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79B2"/>
    <w:multiLevelType w:val="hybridMultilevel"/>
    <w:tmpl w:val="595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F5"/>
    <w:rsid w:val="00020CD7"/>
    <w:rsid w:val="000A2FB5"/>
    <w:rsid w:val="000C718C"/>
    <w:rsid w:val="0014759D"/>
    <w:rsid w:val="001510CA"/>
    <w:rsid w:val="0017313F"/>
    <w:rsid w:val="001A4D74"/>
    <w:rsid w:val="002F780C"/>
    <w:rsid w:val="003A2665"/>
    <w:rsid w:val="003E2621"/>
    <w:rsid w:val="00402034"/>
    <w:rsid w:val="00402661"/>
    <w:rsid w:val="0046723B"/>
    <w:rsid w:val="004E717F"/>
    <w:rsid w:val="00520E7A"/>
    <w:rsid w:val="005C0191"/>
    <w:rsid w:val="00617AAB"/>
    <w:rsid w:val="006241C5"/>
    <w:rsid w:val="006426D9"/>
    <w:rsid w:val="006B53AC"/>
    <w:rsid w:val="006E2AE1"/>
    <w:rsid w:val="007557F4"/>
    <w:rsid w:val="00760260"/>
    <w:rsid w:val="00772115"/>
    <w:rsid w:val="0080767B"/>
    <w:rsid w:val="00814B45"/>
    <w:rsid w:val="0090312E"/>
    <w:rsid w:val="00924514"/>
    <w:rsid w:val="009B66FF"/>
    <w:rsid w:val="009D090B"/>
    <w:rsid w:val="00A7717A"/>
    <w:rsid w:val="00B1366A"/>
    <w:rsid w:val="00B43E8E"/>
    <w:rsid w:val="00B5010B"/>
    <w:rsid w:val="00B566AD"/>
    <w:rsid w:val="00BA5EE1"/>
    <w:rsid w:val="00C22053"/>
    <w:rsid w:val="00C672E1"/>
    <w:rsid w:val="00CF6740"/>
    <w:rsid w:val="00D32F7B"/>
    <w:rsid w:val="00DC3105"/>
    <w:rsid w:val="00DD5E7E"/>
    <w:rsid w:val="00F256DF"/>
    <w:rsid w:val="00F37F50"/>
    <w:rsid w:val="00F821F5"/>
    <w:rsid w:val="00F92953"/>
    <w:rsid w:val="00F9637D"/>
    <w:rsid w:val="00FE4A75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FA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45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4514"/>
    <w:rPr>
      <w:b/>
      <w:bCs/>
    </w:rPr>
  </w:style>
  <w:style w:type="paragraph" w:styleId="NormalWeb">
    <w:name w:val="Normal (Web)"/>
    <w:basedOn w:val="Normal"/>
    <w:uiPriority w:val="99"/>
    <w:unhideWhenUsed/>
    <w:rsid w:val="009B66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2F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45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4514"/>
    <w:rPr>
      <w:b/>
      <w:bCs/>
    </w:rPr>
  </w:style>
  <w:style w:type="paragraph" w:styleId="NormalWeb">
    <w:name w:val="Normal (Web)"/>
    <w:basedOn w:val="Normal"/>
    <w:uiPriority w:val="99"/>
    <w:unhideWhenUsed/>
    <w:rsid w:val="009B66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2F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arles:Library:Application%20Support:Microsoft:Office:User%20Templates:My%20Templates:Homework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01F537F18424419152F41FF0025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28AE-F604-4C4D-B089-492D3C5BEE5F}"/>
      </w:docPartPr>
      <w:docPartBody>
        <w:p w:rsidR="008373D5" w:rsidRDefault="008373D5">
          <w:pPr>
            <w:pStyle w:val="BF01F537F18424419152F41FF002503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D5"/>
    <w:rsid w:val="005439F8"/>
    <w:rsid w:val="008373D5"/>
    <w:rsid w:val="00E75304"/>
    <w:rsid w:val="00F061B0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1F537F18424419152F41FF0025031">
    <w:name w:val="BF01F537F18424419152F41FF00250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1F537F18424419152F41FF0025031">
    <w:name w:val="BF01F537F18424419152F41FF0025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DD77D-9270-BF47-92CD-A51B0D24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Homework-Template.dotx</Template>
  <TotalTime>52</TotalTime>
  <Pages>2</Pages>
  <Words>329</Words>
  <Characters>1879</Characters>
  <Application>Microsoft Macintosh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CS229 Course Project proposal</dc:title>
  <dc:subject/>
  <dc:creator>Charles</dc:creator>
  <cp:keywords/>
  <dc:description/>
  <cp:lastModifiedBy>Charles</cp:lastModifiedBy>
  <cp:revision>14</cp:revision>
  <cp:lastPrinted>2014-03-26T20:33:00Z</cp:lastPrinted>
  <dcterms:created xsi:type="dcterms:W3CDTF">2014-03-26T20:33:00Z</dcterms:created>
  <dcterms:modified xsi:type="dcterms:W3CDTF">2014-05-09T12:11:00Z</dcterms:modified>
</cp:coreProperties>
</file>